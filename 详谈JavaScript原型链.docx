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jc w:val="center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"http://www.cnblogs.com/chengzp/p/prototype.html"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详谈JavaScript原型链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目录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创建对象有几种方法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原型、构造函数、实例、原型链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instanceof的原理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new运算符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 创建对象的方法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在了解原型链之前，首先先了解一下创建对象的几种方式，介绍以下三种。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914650" cy="2143125"/>
            <wp:effectExtent l="0" t="0" r="0" b="9525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代码：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2" descr="IMG_25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&lt;script type="text/javascript"&gt;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第一种方式：字面量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o1 = {name: 'o1'}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o2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Object({name: 'o2'})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第二种方式：构造函数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(name)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.name = name;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o3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M('o3')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第三种方式：Object.create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 = {name: 'p'}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o4 = Object.create(p)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console.log(o1)　　　　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console.log(o2)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console.log(o3)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console.log(o4)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&lt;/script&gt;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5" name="图片 3" descr="IMG_25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打印结果：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09950" cy="4038600"/>
            <wp:effectExtent l="0" t="0" r="0" b="0"/>
            <wp:docPr id="1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对象是创建出来了，但你可能对结果很诧异，为什么不同呢？别急，慢慢来。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原型及原型链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先来一张容易让人懵逼的图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610225" cy="2247900"/>
            <wp:effectExtent l="0" t="0" r="9525" b="0"/>
            <wp:docPr id="1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什么是原型对象？实例？构造函数？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概念就不多说了，看代码吧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(name)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.name = name;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o3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M('o3')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实例就是对象，在本例中o3就是实例，M就是构造函数。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实例通过new一个构造函数生成的。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从上图中可以知道，实例的__protpo__指向的是原型对象。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实例的构造函数的prototype也是指向的原型对象。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原型对象的construor指向的是构造函数。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再来通过下面这个图来理解一下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086350" cy="3171825"/>
            <wp:effectExtent l="0" t="0" r="0" b="952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那什么是原型链呢？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简单理解就是原型组成的链，对象的__proto__它的是原型，而原型也是一个对象，也有__proto__属性，原型的__proto__又是原型的原型，就这样可以一直通过__proto__想上找，这就是原型链，当向上找找到Object的原型的时候，这条原型链就算到头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原型对象和实例之间有什么作用呢？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通过一个构造函数创建出来的多个实例，如果都要添加一个方法，给每个实例去添加并不是一个明智的选择。这时就该用上原型了。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在实例的原型上添加一个方法，这个原型的所有实例便都有了这个方法。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接着上面的例子继续演示：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7" descr="IMG_262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var M = function (name) { this.name = name;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var o3 = new M('o3')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var o5 = new M()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o3.__proto__.say=furnction(){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console.log('hello world')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o3.say()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o5.say()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8" descr="IMG_263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打印结果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143125" cy="581025"/>
            <wp:effectExtent l="0" t="0" r="9525" b="9525"/>
            <wp:docPr id="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按照JS引擎的分析方式，在访问一个实例的属性的时候，现在实例本身中找，如果没找到就去它的原型中找，还没找到就再往上找，直到找到。这就是原型链。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补充：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只有函数有prototype,对象是没有的。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但是函数也是有__proto__的，因为函数也是对象。函数的__proto__指向的是Function.prototype。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也就是说普通函数是Function这个构造函数的一个实例。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771775" cy="400050"/>
            <wp:effectExtent l="0" t="0" r="9525" b="0"/>
            <wp:docPr id="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instanceof原理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915025" cy="1504950"/>
            <wp:effectExtent l="0" t="0" r="9525" b="0"/>
            <wp:docPr id="6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instanceof是判断实例对象的__proto__和生成该实例的构造函数的prototype是不是引用的同一个地址。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是返回true，否返回false。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注意：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实例的instanceof在比较的时候，与原型链上想上找的的构造函数相比都是true。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继续上面的代码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933950" cy="1762125"/>
            <wp:effectExtent l="0" t="0" r="0" b="9525"/>
            <wp:docPr id="9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那怎么判断实例是由哪个构造函数生成的呢？这时候就要用到constructor了。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实例的原型的构造函数， obj.__proto__.constructor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371850" cy="1190625"/>
            <wp:effectExtent l="0" t="0" r="0" b="9525"/>
            <wp:docPr id="7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IMG_2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new运算符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new运算符的原理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一个新对象被创建。它继承自foo.prototype。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构造函数返回一个对象。在执行的时候，相应的传参会被传入，同时上下文(this)会被指定为这个新的实例。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 foo等同于new foo(), 只能用在不传递任何参数的情况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如果构造函数反悔了一个对象，那个这个对象会取代整个new出来的结果。如果构造函数没有返回对象，那个new出来的结果为步骤1创建的对象。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下面根据new的工作原理通过代码手动实现一下new运算符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14" descr="IMG_269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IMG_2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new2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(func)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 = Object.create(func.prototype); 　　 //创建对象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k = func.call(o);　　　　　　　　　　　　　//改变this指向，把结果付给k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typeof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k === 'object') {　　　　　　　　　//判断k的类型是不是对象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k;　　　　　　　　　　　　　　　　　 //是，返回k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o;　　　　　　　　　　　　　　　　　 //不是返回返回构造函数的执行结果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    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5" descr="IMG_270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IMG_2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验证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886325" cy="3314700"/>
            <wp:effectExtent l="0" t="0" r="9525" b="0"/>
            <wp:docPr id="8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IMG_27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经过上图一系列折腾，不难看出，我们手动编写的new2和new运算符的作用是一样的。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通过这个例子，你是不是已经熟知了new的工作原理了呢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最后，回到回到第一节创建对象的方法那里。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几种创建对象方法的不同，了解了原型链和new之后，是不是此题的答案就出来了，这里我就不细说了，留给读者一些思考的时间。。。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觉得本文对你有帮助的话，点个赞再走吧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84A1C9"/>
    <w:multiLevelType w:val="multilevel"/>
    <w:tmpl w:val="E984A1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01C7206"/>
    <w:multiLevelType w:val="multilevel"/>
    <w:tmpl w:val="F01C72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56AD113"/>
    <w:multiLevelType w:val="multilevel"/>
    <w:tmpl w:val="256AD1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F5450"/>
    <w:rsid w:val="6C2F545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GIF"/><Relationship Id="rId5" Type="http://schemas.openxmlformats.org/officeDocument/2006/relationships/hyperlink" Target="http://www.cnblogs.com/chengzp/p/javascript:void(0);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2018-05-23T06:31:00Z</dcterms:created>
  <dc:creator>鼓捣_捣鼓</dc:creator>
  <cp:lastModifiedBy>鼓捣_捣鼓</cp:lastModifiedBy>
  <dcterms:modified xsi:type="dcterms:W3CDTF">2018-05-23T06:32:38Z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