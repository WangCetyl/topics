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"http://www.cnblogs.com/chengzp/p/domevent.html"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系统学习DOM事件机制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本文将从以下几个方面介绍DOM事件：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基本概念：DOM事件的级别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DOM事件模型，事件流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描述DOM事件捕获的具体流程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Event对象的常见应用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自定义事件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DOM事件的级别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810500" cy="2914650"/>
            <wp:effectExtent l="0" t="0" r="0" b="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2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//DOM0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element.onclick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(){}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//DOM2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element.addEventListener('click',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(){},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//DOM3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element.addEventListener('onmouseover',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(){},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3" descr="IMG_25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先解答一个小疑问：为啥没有DOM1级事件呢？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因为在1级DOM标准中没有定义与事件有关的内容，所以事件的级别是没有DOM1的。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下面简单介绍dom0，2，3的区别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0级是最早的，而且目前所有的浏览器仍支持0级DOM模型。缺点是一个事件的处理程序只能对应一个函数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删除DOM0事件处理程序，只要将对应事件属性置为null即可。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在2级模型中可以为特定对象的事件注册多个事件监听。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2级事件的删除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removeEventListener("click",function(){},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3级事件的操作方式和2级事件是一样的。DOM3级事件模块在DOM2级事件的基础上重新定义了这些事件，也添加了一些新事件。包括IE9在内的主流浏览器都支持DOM2级事件，IE9也支持DOM3级事件。dom对以下事件做了改动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UI事件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焦点事件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鼠标事件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滚轮事件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文本事件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键盘事件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合成事件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变动事件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关于dom事件级别更多相关内容，推荐大家一篇文章，写的挺详细的。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"http://www.qdfuns.com/notes/11861/e21736a0b15bceca0dc7f76d77c2fb5a.html" \t "http://www.cnblogs.com/chengzp/p/_blank"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传送门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另：dom3中还定义了自定义事件，在文章下面中会讲到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事件模型  事件流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</w:t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事件流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描述的是从页面中接收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事件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的顺序,也可理解为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事件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在页面中传播的顺序。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</w:t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事件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就是用户或浏览器自身执行的某种动作。诸如click(点击)、load(加载)、mouseover(鼠标悬停)。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</w:t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事件处理程序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响应某个事件的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函数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就叫事件处理程序(或事件侦听器)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200400" cy="25146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这两个事件流分别的是IE公司和netspace公司提出来的，冒泡事件流支持的浏览器更多。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事件捕获阶段：事件从最上一级标签开始往下查找，直到捕获到事件目标(target)。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事件冒泡阶段：事件从事件目标(target)开始，往上冒泡直到页面的最上一级标签。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描述DOM事件捕获的具体流程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事件捕获示意图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05300" cy="2305050"/>
            <wp:effectExtent l="0" t="0" r="0" b="0"/>
            <wp:docPr id="1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和事件冒泡相反，事件捕获是自上而下执行，我们只需要将addEventListener的第三个参数改为true就行。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下面通过代码示例来感受一下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6" descr="IMG_261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&lt;body&gt;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&lt;div id="ev"&gt;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&lt;style media="screen"&gt;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#ev{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width: 300px;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height: 100px;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background: red;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color: #fff;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text-align: center;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line-height: 100px;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&lt;/style&gt;        目标元素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&lt;script type="text/javascript"&gt;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ev = document.getElementById('ev');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ev.addEventListener('click',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console.log('ev captrue');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window.addEventListener('click',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console.log('window captrue');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document.addEventListener('click',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console.log('document captrue');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document.documentElement.addEventListener('click',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console.log('html captrue');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document.body.addEventListener('click',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console.log('body captrue');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);&lt;/script&gt;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&lt;/body&gt;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7" descr="IMG_26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输出结果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71925" cy="1647825"/>
            <wp:effectExtent l="0" t="0" r="9525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这个例子很好的验证了捕获是由上到下的。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注意：最上层的是window而不是html。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Event对象的常见应用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event对象的方法是有很多的，像鼠标位置键盘key值的这样的就不多说了，下面介绍几个我认为比较重要的。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1.event.preventDefault()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此方法用来阻止默认的事件，比如阻止a标签的跳转。用法：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dom.addEventListener('click',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(event){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event.preventDefault()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2.event.stopPropagation()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阻止冒泡；让事件停留在当前dom而不会向上传递，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3.event.stopImmediatePropagation()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stopImmediatePropagation()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函数用于阻止剩余的事件处理函数的执行，并防止当前事件在DOM树上冒泡。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4.event.target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target 事件属性可返回事件的目标节点（触发该事件的节点），如生成事件的元素、文档或窗口。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来一段代码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9" descr="IMG_264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&lt;html&gt;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&lt;head&gt;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&lt;script type="text/javascript"&gt;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getEventTrigger(event)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{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x=event.target;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alert("The id of the triggered element: 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+ x.id);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}&lt;/script&gt;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&lt;/head&gt;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&lt;body 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&lt;p id="p1" onmousedown="getEventTrigger(event)"&gt;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Click on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paragraph. An alert box will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show which element triggered the event.&lt;/p&gt;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&lt;/body&gt;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&lt;/html&gt;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10" descr="IMG_265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输出结果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10050" cy="1285875"/>
            <wp:effectExtent l="0" t="0" r="0" b="9525"/>
            <wp:docPr id="1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5.event.currentTarget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currentTarget 事件属性返回其监听器触发事件的节点，即当前处理该事件的元素、文档或窗口。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在捕获和起泡阶段，该属性是非常有用的，因为在这两个节点，它不同于 target 属性。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与event.target的区别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event.currentTarget指向事件所绑定的元素，而event.target始终指向事件发生时的元素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代码：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12" descr="IMG_26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&lt;html&gt;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&lt;head&gt;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&lt;script type="text/javascript"&gt;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getEventTrigger(event)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{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x=event.currentTarget;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alert("The id of the triggered element: 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+ x.id);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}&lt;/script&gt;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&lt;/head&gt;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&lt;body 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&lt;p id="p1" onmousedown="getEventTrigger(event)"&gt;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Click on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paragraph. An alert box will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show which element triggered the event.&lt;/p&gt;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&lt;/body&gt;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&lt;/html&gt;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13" descr="IMG_26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IMG_2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结果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24350" cy="1257300"/>
            <wp:effectExtent l="0" t="0" r="0" b="0"/>
            <wp:docPr id="5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 descr="IMG_2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自定义事件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这部分直接通过代码来感受一下吧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15" descr="IMG_270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IMG_2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 w:line="27" w:lineRule="atLeast"/>
        <w:ind w:left="0" w:right="0" w:firstLine="0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var eve = new Event('test');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ev.addEventListener('test', function () {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console.log('test dispatch');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setTimeout(function () {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ev.dispatchEvent(eve);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}, 1000)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6" descr="IMG_271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一秒钟后，控制台打印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914525" cy="790575"/>
            <wp:effectExtent l="0" t="0" r="9525" b="9525"/>
            <wp:docPr id="11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 descr="IMG_27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6C8687"/>
    <w:multiLevelType w:val="multilevel"/>
    <w:tmpl w:val="E76C86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C72CA73"/>
    <w:multiLevelType w:val="multilevel"/>
    <w:tmpl w:val="7C72CA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B5BAA"/>
    <w:rsid w:val="6D535020"/>
    <w:rsid w:val="75AB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GIF"/><Relationship Id="rId5" Type="http://schemas.openxmlformats.org/officeDocument/2006/relationships/hyperlink" Target="http://www.cnblogs.com/chengzp/p/javascript:void(0);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2018-05-23T06:19:00Z</dcterms:created>
  <dc:creator>鼓捣_捣鼓</dc:creator>
  <cp:lastModifiedBy>鼓捣_捣鼓</cp:lastModifiedBy>
  <dcterms:modified xsi:type="dcterms:W3CDTF">2018-05-23T06:20:17Z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