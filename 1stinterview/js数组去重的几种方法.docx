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jc w:val="center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bookmarkStart w:id="0" w:name="_GoBack"/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"http://www.cnblogs.com/chengzp/p/quchong.html"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js数组去重的几种方法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1.遍历数组法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最简单的去重方法， 实现思路：新建一新数组，遍历传入数组，值不在新数组就加入该新数组中；注意点：判断值是否在数组的方法“indexOf”是ECMAScript5 方法，IE8以下不支持，需多写一些兼容低版本浏览器代码，源码如下：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最简单数组去重法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unique1(array){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 = [ ];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//一个新的临时数组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//遍历当前数组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 0; i &lt; array.length; i++){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//如果当前数组的第i已经保存进了临时数组，那么跳过，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//否则把当前项push到临时数组里面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(n.indexOf(array[i]) == 一1) n.push(array[i]);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判断浏览器是否支持indexOf ，indexOf 为ecmaScript5新方法 IE8以下（包括IE8， IE8只支持部分ecma5）不支持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(!Array.prototype.indexOf){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新增indexOf方法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Array.prototype.indexOf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(item){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result = 一1, a_item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.length == 0){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result;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 0, len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.length; i &lt; len; i++){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a_item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[i];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(a_item === item){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result = i;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}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result;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2.对象键值对法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该方法执行的速度比其他任何方法都快， 就是占用的内存大一些；实现思路：新建一js对象以及新数组，遍历传入数组时，判断值是否为js对象的键，不是的话给对象新增该键并放入新数组。注意点： 判断是否为js对象键时，会自动对传入的键执行“toString()”，不同的键可能会被误认为一样；例如： a[1]、a["1"] 。解决上述问题还是得调用“indexOf”。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速度最快， 占空间最多（空间换时间）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unique2(array){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 = {}, r = [], len = array.length, val, type;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 0; i &lt; array.length; i++)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val = array[i];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type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typeof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val;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(!n[val])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n[val] = [type];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r.push(val);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(n[val].indexOf(type) &lt; 0)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n[val].push(type);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r.push(val);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3.数组下标判断法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还是得调用“indexOf”性能跟方法1差不多，实现思路：如果当前数组的第i项在当前数组中第一次出现的位置不是i，那么表示第i项是重复的，忽略掉。否则存入结果数组。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unique3(array){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 = [array[0]];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//结果数组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//从第二项开始遍历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 1; i &lt; array.length; i++)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//如果当前数组的第i项在当前数组中第一次出现的位置不是i，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//那么表示第i项是重复的，忽略掉。否则存入结果数组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(array.indexOf(array[i]) == i) n.push(array[i]);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4.排序后相邻去除法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虽然原生数组的”sort”方法排序结果不怎么靠谱，但在不注重顺序的去重里该缺点毫无影响。实现思路：给传入数组排序，排序后相同值相邻，然后遍历时新数组只加入不与前一值重复的值。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将相同的值相邻，然后遍历去除重复值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unique4(array){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array.sort();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re=[array[0]];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 1; i &lt; array.length; i++){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 array[i] !== re[re.length一1])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re.push(array[i]);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5.优化遍历数组法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实现思路：获取没重复的最右一值放入新数组。（检测到有重复值时终止当前循环同时进入顶层循环的下一轮判断）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9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思路：获取没重复的最右一值放入新数组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unique5(array){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 = [];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 0, l = array.length; i &lt; l; i++)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 = i + 1; j &lt; l; j++)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(array[i] === array[j]) j = ++i;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r.push(array[i]);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0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975CB6"/>
    <w:rsid w:val="23975CB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cnblogs.com/chengzp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2018-05-23T06:35:00Z</dcterms:created>
  <dc:creator>鼓捣_捣鼓</dc:creator>
  <cp:lastModifiedBy>鼓捣_捣鼓</cp:lastModifiedBy>
  <dcterms:modified xsi:type="dcterms:W3CDTF">2018-05-23T06:35:51Z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