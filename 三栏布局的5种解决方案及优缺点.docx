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"http://www.cnblogs.com/chengzp/p/layout.html"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三栏布局的5种解决方案及优缺点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假设高度已知，请写出三栏布局，左栏、右栏宽度300px，中间宽度自适应。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76700" cy="203835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道题本身的难度并不大，我们在布局页面的时候，写个三栏布局还是挺简单的。但是如果在面试的时候遇到这道题，就没有那么简单了。看似简单的一道题，想把它答好是不简单的。往往越简单的题越不好答。如果看到这题只想到了浮动和绝对定位，那这题你连及格都及格不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下面是5种三栏布局的方法。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在写布局代码之前，先写两段公共的样式，此段写在头部。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样式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&lt;style media="screen"&gt;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html 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padding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margin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.layout article div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min-height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100px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&lt;/style&gt;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3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468" w:afterAutospacing="0" w:line="17" w:lineRule="atLeast"/>
        <w:ind w:left="0" w:right="0"/>
        <w:rPr>
          <w:rFonts w:ascii="微软雅黑" w:hAnsi="微软雅黑" w:eastAsia="微软雅黑" w:cs="微软雅黑"/>
          <w:color w:val="3F3F3F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1. 浮动布局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</w:pPr>
      <w:r>
        <w:rPr>
          <w:rFonts w:ascii="微软雅黑" w:hAnsi="微软雅黑" w:eastAsia="微软雅黑" w:cs="微软雅黑"/>
          <w:color w:val="3F3F3F"/>
          <w:sz w:val="26"/>
          <w:szCs w:val="26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5" descr="IMG_25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&lt;!--浮动布局  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section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="layout float"&gt;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style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media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="screen"&gt;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.layout.float .left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float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300px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red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.layout.float .center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yellow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.layout.float .right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float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300px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blue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style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三栏布局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article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="left-right-center"&gt;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="left"&gt;&lt;/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="right"&gt;&lt;/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="center"&gt;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浮动解决方案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1.这是三栏布局的浮动解决方案；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2.这是三栏布局的浮动解决方案；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article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section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浮动布局是有局限性的，浮动元素是脱离文档流，要做清除浮动，这个处理不好的话，会带来很多问题，比如高度塌陷等。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浮动布局的优点就是比较简单，兼容性也比较好。只要清除浮动做的好，是没有什么问题的。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延伸：你知道哪些清除浮动的方案？每种方案的有什么优缺点?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468" w:afterAutospacing="0" w:line="17" w:lineRule="atLeast"/>
        <w:ind w:left="0" w:right="0"/>
        <w:rPr>
          <w:rFonts w:hint="eastAsia" w:ascii="微软雅黑" w:hAnsi="微软雅黑" w:eastAsia="微软雅黑" w:cs="微软雅黑"/>
          <w:color w:val="3F3F3F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2.绝对定位布局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26"/>
          <w:szCs w:val="26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8" descr="IMG_26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 绝对布局 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section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="layout absolute"&gt;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style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.layout.absolute .left-center-right&gt;div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position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absolute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.layout.absolute .left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300px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red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.layout.absolute .center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300px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right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300px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yellow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.layout.absolute .right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right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300px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blue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style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三栏布局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article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="left-center-right"&gt;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="left"&gt;&lt;/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="center"&gt;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绝对定位解决方案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1.这是三栏布局的绝对定位解决方案；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2.这是三栏布局的绝对定位解决方案;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="right"&gt;&lt;/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article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section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9" descr="IMG_26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绝对定位布局优点，很快捷，设置很方便，而且也不容易出问题，你可以很快的就能想出这种布局方式。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缺点就是，绝对定位是脱离文档流的，意味着下面的所有子元素也会脱离文档流，这就导致了这种方法的有效性和可使用性是比较差的。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468" w:afterAutospacing="0" w:line="17" w:lineRule="atLeast"/>
        <w:ind w:left="0" w:right="0"/>
        <w:rPr>
          <w:rFonts w:hint="eastAsia" w:ascii="微软雅黑" w:hAnsi="微软雅黑" w:eastAsia="微软雅黑" w:cs="微软雅黑"/>
          <w:color w:val="3F3F3F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468" w:afterAutospacing="0" w:line="17" w:lineRule="atLeast"/>
        <w:ind w:left="0" w:right="0"/>
        <w:rPr>
          <w:rFonts w:hint="eastAsia" w:ascii="微软雅黑" w:hAnsi="微软雅黑" w:eastAsia="微软雅黑" w:cs="微软雅黑"/>
          <w:color w:val="3F3F3F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3.flex布局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10" descr="IMG_263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 flexbox布局 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section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="layout flexbox"&gt;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style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.layout.flexbox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margin-top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110px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.layout.flexbox .left-center-right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flex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.layout.flexbox .left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300px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red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.layout.flexbox .center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flex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yellow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.layout.flexbox .right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300px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blue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style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三栏布局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article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="left-center-right"&gt;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="left"&gt;&lt;/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="center"&gt;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flexbox解决方案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1.这是三栏布局的felx解决方案；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2.这是三栏布局的flex解决方案；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="right"&gt;&lt;/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article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section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1" descr="IMG_264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felxbox布局是css3里新出的一个，它就是为了解决上述两种方式的不足出现的，是比较完美的一个。目前移动端的布局也都是用flexbox。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felxbox的缺点就是不能兼容IE8及以下浏览器。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468" w:afterAutospacing="0" w:line="17" w:lineRule="atLeast"/>
        <w:ind w:left="0" w:right="0"/>
        <w:rPr>
          <w:rFonts w:hint="eastAsia" w:ascii="微软雅黑" w:hAnsi="微软雅黑" w:eastAsia="微软雅黑" w:cs="微软雅黑"/>
          <w:color w:val="3F3F3F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4.表格布局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26"/>
          <w:szCs w:val="26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3" descr="IMG_265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 表格布局 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section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="layout table"&gt;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style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.layout.table .left-center-right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100%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height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100px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.layout.table .left-center-right&gt;div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table-cell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.layout.table .left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300px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red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.layout.table .center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yellow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.layout.table .right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300px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blue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style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三栏布局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article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="left-center-right"&gt;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="left"&gt;&lt;/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="center"&gt;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表格布局解决方案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1.这是三栏布局的表格解决方案；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2.这是三栏布局的表格解决方案;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="right"&gt;&lt;/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article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section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4" descr="IMG_266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表格布局在历史上遭到很多人的摒弃，说表格布局麻烦，操作比较繁琐，其实这是一种误解，在很多场景中，表格布局还是很适用的，比如这个三栏布局，用表格布局就轻易写出来了。还有表格布局的兼容性很好，在flex布局不兼容的时候，可以尝试表格布局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表格布局也是有缺陷的，当其中一个单元格高度超出的时候，两侧的单元格也是会跟着一起变高的，而有时候这种效果不是我们想要的。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468" w:afterAutospacing="0" w:line="17" w:lineRule="atLeast"/>
        <w:ind w:left="0" w:right="0"/>
        <w:rPr>
          <w:rFonts w:hint="eastAsia" w:ascii="微软雅黑" w:hAnsi="微软雅黑" w:eastAsia="微软雅黑" w:cs="微软雅黑"/>
          <w:color w:val="3F3F3F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5.网格布局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26"/>
          <w:szCs w:val="26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468" w:afterAutospacing="0" w:line="17" w:lineRule="atLeast"/>
        <w:ind w:left="0" w:right="0"/>
        <w:rPr>
          <w:rFonts w:hint="eastAsia" w:ascii="微软雅黑" w:hAnsi="微软雅黑" w:eastAsia="微软雅黑" w:cs="微软雅黑"/>
          <w:color w:val="3F3F3F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6" descr="IMG_26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 网格布局 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section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="layout grid"&gt;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style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.layout.grid .left-center-right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100%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grid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grid-template-rows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100px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grid-template-columns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300px auto 300px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.layout.grid .left-center-right&gt;div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.layout.grid .left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300px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red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.layout.grid .center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yellow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.layout.grid .right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blue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style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三栏布局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article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="left-center-right"&gt;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="left"&gt;&lt;/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="center"&gt;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网格布局解决方案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1.这是三栏布局的网格布局解决方案；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2.这是三栏布局的网格布局解决方案;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="right"&gt;&lt;/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article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section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17" descr="IMG_26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网格布局也是新出的一种布局方式，如果你答出这种方式，也就证明了你的实力，证明你对技术热点是有追求的，也说明你有很强的学习能力。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效果图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362825" cy="3752850"/>
            <wp:effectExtent l="0" t="0" r="9525" b="0"/>
            <wp:docPr id="12" name="图片 18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 descr="IMG_2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这五种解决方案应该是最常见的三栏布局，如果你还有其他的方案，欢迎补充！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最后这个问题还有很多延伸问题的，比如，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高度已知换为高度未知呢？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块内内容超出会是怎样的效果？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如果是上下高度已知，中间自适应呢？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如果是两栏布局呢？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如果是上下左右混合布局呢？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以上几个延伸你能否轻松应对，如果绝对还有欠缺，尽早查缺补漏吧！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欢迎补充！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D5D1F"/>
    <w:multiLevelType w:val="multilevel"/>
    <w:tmpl w:val="8DED5D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82752"/>
    <w:rsid w:val="26B8275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hyperlink" Target="http://www.cnblogs.com/chengzp/p/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2018-05-23T06:17:00Z</dcterms:created>
  <dc:creator>鼓捣_捣鼓</dc:creator>
  <cp:lastModifiedBy>鼓捣_捣鼓</cp:lastModifiedBy>
  <dcterms:modified xsi:type="dcterms:W3CDTF">2018-05-23T06:19:07Z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